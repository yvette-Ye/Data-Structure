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cs="宋体" w:asciiTheme="majorEastAsia" w:hAnsiTheme="majorEastAsia" w:eastAsiaTheme="majorEastAsia"/>
          <w:b/>
          <w:sz w:val="28"/>
          <w:szCs w:val="28"/>
        </w:rPr>
      </w:pPr>
    </w:p>
    <w:p>
      <w:pPr>
        <w:spacing w:line="360" w:lineRule="auto"/>
        <w:jc w:val="center"/>
        <w:rPr>
          <w:rFonts w:asciiTheme="majorEastAsia" w:hAnsiTheme="majorEastAsia" w:eastAsiaTheme="majorEastAsia"/>
          <w:b/>
          <w:bCs/>
          <w:spacing w:val="40"/>
          <w:sz w:val="36"/>
          <w:szCs w:val="36"/>
        </w:rPr>
      </w:pP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drawing>
          <wp:inline distT="0" distB="0" distL="114300" distR="114300">
            <wp:extent cx="732790" cy="8293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hAnsiTheme="majorEastAsia" w:eastAsiaTheme="majorEastAsia"/>
        </w:rPr>
        <w:drawing>
          <wp:inline distT="0" distB="0" distL="114300" distR="114300">
            <wp:extent cx="3204845" cy="74803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EastAsia" w:hAnsiTheme="majorEastAsia" w:eastAsiaTheme="majorEastAsia"/>
          <w:b/>
          <w:bCs/>
          <w:sz w:val="72"/>
          <w:szCs w:val="72"/>
        </w:rPr>
      </w:pPr>
    </w:p>
    <w:p>
      <w:pPr>
        <w:jc w:val="center"/>
        <w:rPr>
          <w:rFonts w:hint="eastAsia" w:asciiTheme="majorEastAsia" w:hAnsiTheme="majorEastAsia" w:eastAsia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sz w:val="52"/>
          <w:szCs w:val="52"/>
        </w:rPr>
        <w:t>《</w:t>
      </w:r>
      <w:r>
        <w:rPr>
          <w:rFonts w:hint="eastAsia" w:asciiTheme="majorEastAsia" w:hAnsiTheme="majorEastAsia" w:eastAsiaTheme="majorEastAsia"/>
          <w:b/>
          <w:bCs/>
          <w:sz w:val="52"/>
          <w:szCs w:val="52"/>
          <w:lang w:val="en-US" w:eastAsia="zh-CN"/>
        </w:rPr>
        <w:t>数据结构与算法实践</w:t>
      </w:r>
      <w:r>
        <w:rPr>
          <w:rFonts w:hint="eastAsia" w:asciiTheme="majorEastAsia" w:hAnsiTheme="majorEastAsia" w:eastAsiaTheme="majorEastAsia"/>
          <w:b/>
          <w:bCs/>
          <w:sz w:val="52"/>
          <w:szCs w:val="52"/>
        </w:rPr>
        <w:t>》实践报告</w:t>
      </w:r>
    </w:p>
    <w:p>
      <w:pPr>
        <w:jc w:val="center"/>
        <w:rPr>
          <w:rFonts w:asciiTheme="majorEastAsia" w:hAnsiTheme="majorEastAsia" w:eastAsiaTheme="majorEastAsia"/>
          <w:b/>
          <w:bCs/>
          <w:sz w:val="52"/>
          <w:szCs w:val="52"/>
        </w:rPr>
      </w:pPr>
    </w:p>
    <w:tbl>
      <w:tblPr>
        <w:tblStyle w:val="6"/>
        <w:tblW w:w="81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Layout w:type="fixed"/>
        </w:tblPrEx>
        <w:trPr>
          <w:jc w:val="center"/>
        </w:trPr>
        <w:tc>
          <w:tcPr>
            <w:tcW w:w="8180" w:type="dxa"/>
            <w:vAlign w:val="center"/>
          </w:tcPr>
          <w:p>
            <w:pPr>
              <w:spacing w:before="78" w:beforeLines="25" w:line="360" w:lineRule="auto"/>
              <w:jc w:val="left"/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学            院：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val="en-US" w:eastAsia="zh-CN"/>
              </w:rPr>
              <w:t>虚拟现实学院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</w:t>
            </w:r>
          </w:p>
          <w:p>
            <w:pPr>
              <w:spacing w:line="360" w:lineRule="auto"/>
              <w:jc w:val="left"/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年级  专业  班级：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>18级 软件工程 APP开发技术1班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val="en-US" w:eastAsia="zh-CN"/>
              </w:rPr>
              <w:t xml:space="preserve"> 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</w:t>
            </w:r>
          </w:p>
          <w:p>
            <w:pPr>
              <w:spacing w:line="360" w:lineRule="auto"/>
              <w:jc w:val="left"/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课程（环节）名称：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《数据结构与算法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val="en-US" w:eastAsia="zh-CN"/>
              </w:rPr>
              <w:t>实践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》               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180" w:type="dxa"/>
            <w:vAlign w:val="center"/>
          </w:tcPr>
          <w:p>
            <w:pPr>
              <w:spacing w:before="78" w:beforeLines="25" w:line="360" w:lineRule="auto"/>
              <w:rPr>
                <w:rFonts w:cs="宋体" w:asciiTheme="majorEastAsia" w:hAnsiTheme="majorEastAsia" w:eastAsiaTheme="majorEastAsia"/>
                <w:sz w:val="32"/>
                <w:szCs w:val="32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学  生    学  号：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hint="default" w:cs="宋体" w:asciiTheme="majorEastAsia" w:hAnsiTheme="majorEastAsia" w:eastAsiaTheme="majorEastAsia"/>
                <w:sz w:val="32"/>
                <w:szCs w:val="32"/>
                <w:u w:val="single"/>
              </w:rPr>
              <w:t>11827041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          </w:t>
            </w:r>
          </w:p>
          <w:p>
            <w:pPr>
              <w:spacing w:before="78" w:beforeLines="25" w:line="360" w:lineRule="auto"/>
              <w:rPr>
                <w:rFonts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学  生    姓  名：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叶欣宇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            </w:t>
            </w:r>
          </w:p>
          <w:p>
            <w:pPr>
              <w:spacing w:before="78" w:beforeLines="25" w:line="360" w:lineRule="auto"/>
              <w:rPr>
                <w:rFonts w:asciiTheme="majorEastAsia" w:hAnsiTheme="majorEastAsia" w:eastAsiaTheme="majorEastAsia"/>
                <w:sz w:val="32"/>
                <w:szCs w:val="32"/>
                <w:u w:val="single"/>
              </w:rPr>
            </w:pPr>
            <w:r>
              <w:rPr>
                <w:rFonts w:hint="eastAsia" w:cs="宋体" w:asciiTheme="majorEastAsia" w:hAnsiTheme="majorEastAsia" w:eastAsiaTheme="majorEastAsia"/>
                <w:sz w:val="32"/>
                <w:szCs w:val="32"/>
              </w:rPr>
              <w:t>指  导    教  师：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</w:t>
            </w:r>
            <w:r>
              <w:rPr>
                <w:rFonts w:hint="eastAsia" w:cs="宋体" w:asciiTheme="majorEastAsia" w:hAnsiTheme="majorEastAsia" w:eastAsiaTheme="majorEastAsia"/>
                <w:sz w:val="32"/>
                <w:szCs w:val="32"/>
                <w:u w:val="single"/>
                <w:lang w:eastAsia="zh-CN"/>
              </w:rPr>
              <w:t>张亮</w:t>
            </w:r>
            <w:r>
              <w:rPr>
                <w:rFonts w:cs="宋体" w:asciiTheme="majorEastAsia" w:hAnsiTheme="majorEastAsia" w:eastAsiaTheme="majorEastAsia"/>
                <w:sz w:val="32"/>
                <w:szCs w:val="32"/>
                <w:u w:val="single"/>
              </w:rPr>
              <w:t xml:space="preserve">                     </w:t>
            </w:r>
          </w:p>
        </w:tc>
      </w:tr>
    </w:tbl>
    <w:p>
      <w:pPr>
        <w:ind w:firstLine="420" w:firstLineChars="200"/>
        <w:rPr>
          <w:rFonts w:asciiTheme="majorEastAsia" w:hAnsiTheme="majorEastAsia" w:eastAsiaTheme="majorEastAsia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2019</w:t>
      </w:r>
      <w:r>
        <w:rPr>
          <w:rFonts w:hint="eastAsia" w:asciiTheme="majorEastAsia" w:hAnsiTheme="majorEastAsia" w:eastAsiaTheme="majorEastAsia"/>
          <w:sz w:val="30"/>
          <w:szCs w:val="30"/>
        </w:rPr>
        <w:t>年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6</w:t>
      </w:r>
      <w:r>
        <w:rPr>
          <w:rFonts w:hint="eastAsia" w:asciiTheme="majorEastAsia" w:hAnsiTheme="majorEastAsia" w:eastAsiaTheme="majorEastAsia"/>
          <w:sz w:val="30"/>
          <w:szCs w:val="30"/>
        </w:rPr>
        <w:t>月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>24</w:t>
      </w:r>
      <w:r>
        <w:rPr>
          <w:rFonts w:hint="eastAsia" w:asciiTheme="majorEastAsia" w:hAnsiTheme="majorEastAsia" w:eastAsiaTheme="majorEastAsia"/>
          <w:sz w:val="30"/>
          <w:szCs w:val="30"/>
        </w:rPr>
        <w:t>日</w:t>
      </w:r>
    </w:p>
    <w:p>
      <w:pPr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>   </w:t>
      </w:r>
      <w:r>
        <w:rPr>
          <w:rFonts w:hint="eastAsia" w:asciiTheme="majorEastAsia" w:hAnsiTheme="majorEastAsia" w:eastAsiaTheme="majorEastAsia"/>
          <w:sz w:val="30"/>
          <w:szCs w:val="30"/>
          <w:lang w:val="en-US" w:eastAsia="zh-CN"/>
        </w:rPr>
        <w:t xml:space="preserve">           </w:t>
      </w:r>
    </w:p>
    <w:p>
      <w:pPr>
        <w:rPr>
          <w:rFonts w:asciiTheme="majorEastAsia" w:hAnsiTheme="majorEastAsia" w:eastAsiaTheme="majorEastAsia"/>
        </w:rPr>
      </w:pPr>
    </w:p>
    <w:tbl>
      <w:tblPr>
        <w:tblStyle w:val="6"/>
        <w:tblW w:w="8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6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6" w:hRule="atLeast"/>
          <w:jc w:val="center"/>
        </w:trPr>
        <w:tc>
          <w:tcPr>
            <w:tcW w:w="2506" w:type="dxa"/>
            <w:vAlign w:val="center"/>
          </w:tcPr>
          <w:p>
            <w:pPr>
              <w:spacing w:before="156" w:beforeLines="50" w:after="156" w:afterLines="50" w:line="360" w:lineRule="auto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实践题目</w:t>
            </w:r>
          </w:p>
        </w:tc>
        <w:tc>
          <w:tcPr>
            <w:tcW w:w="642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哈夫曼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应用实践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6" w:hRule="atLeast"/>
          <w:jc w:val="center"/>
        </w:trPr>
        <w:tc>
          <w:tcPr>
            <w:tcW w:w="2506" w:type="dxa"/>
            <w:vAlign w:val="center"/>
          </w:tcPr>
          <w:p>
            <w:pPr>
              <w:spacing w:before="156" w:beforeLines="50" w:after="156" w:afterLines="50" w:line="360" w:lineRule="auto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实践时间</w:t>
            </w:r>
          </w:p>
        </w:tc>
        <w:tc>
          <w:tcPr>
            <w:tcW w:w="6420" w:type="dxa"/>
            <w:vAlign w:val="center"/>
          </w:tcPr>
          <w:p>
            <w:pPr>
              <w:spacing w:line="360" w:lineRule="auto"/>
              <w:ind w:firstLine="1200" w:firstLineChars="500"/>
              <w:rPr>
                <w:rFonts w:hint="default" w:asciiTheme="majorEastAsia" w:hAnsiTheme="majorEastAsia" w:eastAsia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 xml:space="preserve">  2019.6.24-2019.6.28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1" w:hRule="atLeast"/>
          <w:jc w:val="center"/>
        </w:trPr>
        <w:tc>
          <w:tcPr>
            <w:tcW w:w="8926" w:type="dxa"/>
            <w:gridSpan w:val="2"/>
          </w:tcPr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一、实践目的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1.熟练应用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哈夫曼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编码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方法。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2.熟练掌握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哈夫曼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编码、译码思想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。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jc w:val="left"/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3.能够基于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哈夫曼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编码、译码思想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形式下，设计合理算法解决最优树应用问题。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1" w:hRule="atLeast"/>
          <w:jc w:val="center"/>
        </w:trPr>
        <w:tc>
          <w:tcPr>
            <w:tcW w:w="8926" w:type="dxa"/>
            <w:gridSpan w:val="2"/>
          </w:tcPr>
          <w:p>
            <w:pPr>
              <w:spacing w:before="156" w:beforeLines="50" w:after="156" w:afterLines="50"/>
              <w:ind w:firstLine="480" w:firstLineChars="200"/>
              <w:rPr>
                <w:rFonts w:hint="eastAsia"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二、实践内容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基于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哈夫曼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编码、译码思想</w:t>
            </w: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形式下，设计合理算法，根据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统计字符串中每种字符串出现频率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利用哈夫曼编码原理，对每个字符进行（0,1）编码，并输出每种字符编码。</w:t>
            </w:r>
          </w:p>
          <w:p>
            <w:pPr>
              <w:spacing w:before="156" w:beforeLines="50" w:after="156" w:afterLines="50" w:line="360" w:lineRule="auto"/>
              <w:ind w:firstLine="480" w:firstLineChars="200"/>
              <w:rPr>
                <w:rFonts w:hint="default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sz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03" w:hRule="atLeast"/>
          <w:jc w:val="center"/>
        </w:trPr>
        <w:tc>
          <w:tcPr>
            <w:tcW w:w="8926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before="156" w:beforeLines="50" w:after="156" w:afterLines="50" w:line="360" w:lineRule="auto"/>
              <w:ind w:firstLine="480" w:firstLineChars="200"/>
              <w:rPr>
                <w:rFonts w:asciiTheme="majorEastAsia" w:hAnsiTheme="majorEastAsia" w:eastAsiaTheme="majorEastAsia"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三、实践步骤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（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一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）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算法的伪代码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1.选取出两个权值最小的结点；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1.1初始记录最小权值min为0；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1.2遍历全部结点，找出单节点，如果此结点的父亲没有，那么把结点号赋值给 min，跳出循环；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1.3继续遍历全部结点，找出权值最小的单节点，如果此结点的权值比 min 结点的权值小，那么更新 min 结点，否则就是最开始的 min；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1.4 s1指针指向权值最小的叶子结点；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1.5重复1.3的步骤找到第二个min；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1.6 s2指针指向第二个权值最小的叶子结点；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创建哈夫曼树；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2.1初始化叶子结点，结构数组来初始化每个叶子结点，初始的时候看做一个个单个结点的二叉树；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2.2初始化非叶子结点；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   2.3在(*huffmanTree)[1]~(*huffmanTree)[i-1]的范围内选择两个parent为0且weight最小的结点，其序号分别赋值给s1、s2，选出的两个权值最小的叶子结点，组成一个新的二叉树，根为 i 结点；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求每个叶子结点对应的哈夫曼编码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 w:firstLine="48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sz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</w:rPr>
              <w:t>3.1初始化编码起始指针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 w:firstLine="48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sz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</w:rPr>
              <w:t>3.2从叶子到根结点求编码，从右到左的顺序编码入数组内，左分支标0，右分支标1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 w:firstLine="48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sz w:val="24"/>
                <w:lang w:eastAsia="zh-CN"/>
              </w:rPr>
              <w:t>3.3打印编码序列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算法的C语言描述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void elect(HuffmanTree *huffmanTree, int n, int *s1, int *s2){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min</w:t>
            </w:r>
            <w:r>
              <w:rPr>
                <w:rFonts w:hint="default" w:asciiTheme="majorEastAsia" w:hAnsiTheme="majorEastAsia" w:eastAsiaTheme="majorEastAsia"/>
                <w:sz w:val="24"/>
              </w:rPr>
              <w:t xml:space="preserve"> = 0</w:t>
            </w:r>
            <w:r>
              <w:rPr>
                <w:rFonts w:hint="eastAsia" w:asciiTheme="majorEastAsia" w:hAnsiTheme="majorEastAsia" w:eastAsiaTheme="majorEastAsia"/>
                <w:sz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if((*huffmanTree)[i].weight &lt; (*huffmanTree)[min].weight){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*s1 = min;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 &amp;&amp; i != (*s1)){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 &amp;&amp; i != (*s1)){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if((*huffmanTree)[i].weight &lt; (*huffmanTree)[min].weight){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*s2 = min;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void createHuffmanTree(HuffmanTree *huffmanTree, int w[], int n){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int m = 2 * n - 1;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int s1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,s2,i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*huffmanTree = (HuffmanTree)malloc((m + 1) * sizeof(Node));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(*huffmanTree)[i].weight = w[i];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(*huffmanTree)[i].lChild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(*huffmanTree)[i].parent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(*huffmanTree)[i].rChild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for(i = n + 1; i &lt;= m;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(*huffmanTree)[i].weight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(*huffmanTree)[i].lChild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(*huffmanTree)[i].parent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(*huffmanTree)[i].rChild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printf("HuffmanTree:\n");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for(i = n + 1; i &lt;= m;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elect(huffmanTree, i-1, &amp;s1, &amp;s2);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(*huffmanTree)[s1].parent = i;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(*huffmanTree)[s2].parent = i;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(*huffmanTree)[i].lChild = s1;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(*huffmanTree)[i].rChild = s2;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(*huffmanTree)[i].weight=(*huffmanTree)[s1].weight+(*huffmanTree)[s2].weight;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printf("%d (%d, %d)\n", (*huffmanTree)[i].weight, (*huffmanTree)[s1].weight, (*huffmanTree)[s2].weight);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printf("\n");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void createHuffmanCode(HuffmanTree *huffmanTree, HuffmanCode *huffmanCode, int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 xml:space="preserve"> 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n){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int i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,start,p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unsigned int 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huffmanCode=(HuffmanCode *)malloc((n+1) * sizeof(char *));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char *cd = (char *)malloc(n * sizeof(char));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cd[n-1] = '\0';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start = n - 1;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for(c=i, p=(*huffmanTree)[i].parent;p!=0;c=p,p=(*huffmanTree)[p].parent){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if( (*huffmanTree)[p].lChild == c){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    cd[--start] = '0';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else{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    cd[--start] = '1';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huffmanCode[i] = (char *)malloc((n - start) * sizeof(char));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strcpy(huffmanCode[i], &amp;cd[start]);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free(cd);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/>
                <w:sz w:val="24"/>
              </w:rPr>
              <w:t>printf("%c  %d 的哈夫曼编码是 %s\n", C[i],(*huffmanTree)[i].weight, huffmanCode[i]);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 xml:space="preserve">    printf("\n");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时间复杂度分析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20" w:leftChars="20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选权值最小的节点：问题规模为n，基本语句为if((*huffmanTree)[i].parent == 0){if((*huffmanTree)[i].weight &lt; (*huffmanTree)[min].weight){min = i;}}以及if((*huffmanTree)[i].parent == 0 &amp;&amp; i != (*s1)){if((*huffmanTree)[i].weight &lt; (*huffmanTree)[min].weight){min = i;}}，时间复杂度为n；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20" w:leftChars="20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perscript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创建哈夫曼树：问题规模为n-1～m，即n-1～2n*-1，即n，基本语句为elect(huffmanTree, i-1, &amp;s1, &amp;s2);在for循环中调用了另一个函数，时间复杂度为n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perscript"/>
                <w:lang w:eastAsia="zh-CN"/>
              </w:rPr>
              <w:t>2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baseline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20" w:leftChars="20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baseline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baseline"/>
                <w:lang w:eastAsia="zh-CN"/>
              </w:rPr>
              <w:t>求哈夫曼编码：问题规模为n，基本语句为if( (*huffmanTree)[p].lChild == c){cd[--start] = '0';}else{cd[--start] = '1';}，时间复杂度为n</w:t>
            </w: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vertAlign w:val="superscript"/>
                <w:lang w:eastAsia="zh-C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编译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Chars="200" w:right="0" w:rightChars="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</w:pPr>
            <w:r>
              <w:rPr>
                <w:rFonts w:hint="default" w:asciiTheme="majorEastAsia" w:hAnsiTheme="majorEastAsia" w:eastAsiaTheme="majorEastAsia"/>
                <w:b w:val="0"/>
                <w:bCs/>
                <w:color w:val="auto"/>
                <w:sz w:val="24"/>
                <w:lang w:eastAsia="zh-CN"/>
              </w:rPr>
              <w:t>编译通过。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  <w:lang w:val="en-US" w:eastAsia="zh-CN"/>
              </w:rPr>
              <w:t>（五）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auto"/>
                <w:sz w:val="24"/>
              </w:rPr>
              <w:t>测试</w:t>
            </w:r>
          </w:p>
          <w:p>
            <w:pPr>
              <w:spacing w:before="156" w:beforeLines="50" w:after="156" w:afterLines="50" w:line="360" w:lineRule="auto"/>
              <w:ind w:firstLine="495"/>
              <w:rPr>
                <w:rFonts w:asciiTheme="majorEastAsia" w:hAnsiTheme="majorEastAsia" w:eastAsiaTheme="majorEastAsia"/>
                <w:b/>
                <w:color w:val="FF0000"/>
                <w:sz w:val="24"/>
              </w:rPr>
            </w:pPr>
            <w:r>
              <w:rPr>
                <w:rFonts w:asciiTheme="majorEastAsia" w:hAnsiTheme="majorEastAsia" w:eastAsiaTheme="majorEastAsia"/>
                <w:b/>
                <w:color w:val="FF0000"/>
                <w:sz w:val="24"/>
              </w:rPr>
              <w:drawing>
                <wp:inline distT="0" distB="0" distL="114300" distR="114300">
                  <wp:extent cx="1661160" cy="4188460"/>
                  <wp:effectExtent l="0" t="0" r="15240" b="2540"/>
                  <wp:docPr id="7" name="图片 7" descr="WeChata073367bfdf9336d6d1b37a3827394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WeChata073367bfdf9336d6d1b37a3827394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418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hAnsiTheme="majorEastAsia" w:eastAsiaTheme="majorEastAsia"/>
                <w:b/>
                <w:color w:val="FF0000"/>
                <w:sz w:val="24"/>
              </w:rPr>
              <w:t xml:space="preserve">       </w:t>
            </w:r>
            <w:r>
              <w:rPr>
                <w:rFonts w:asciiTheme="majorEastAsia" w:hAnsiTheme="majorEastAsia" w:eastAsiaTheme="majorEastAsia"/>
                <w:b/>
                <w:color w:val="FF0000"/>
                <w:sz w:val="24"/>
              </w:rPr>
              <w:drawing>
                <wp:inline distT="0" distB="0" distL="114300" distR="114300">
                  <wp:extent cx="1967230" cy="4129405"/>
                  <wp:effectExtent l="0" t="0" r="13970" b="10795"/>
                  <wp:docPr id="8" name="图片 8" descr="WeChatee1c03be9dc0af435d0b4d21f4795a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WeChatee1c03be9dc0af435d0b4d21f4795aa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230" cy="412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3" w:hRule="atLeast"/>
          <w:jc w:val="center"/>
        </w:trPr>
        <w:tc>
          <w:tcPr>
            <w:tcW w:w="8926" w:type="dxa"/>
            <w:gridSpan w:val="2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before="156" w:beforeLines="50" w:after="156" w:afterLines="50" w:line="360" w:lineRule="auto"/>
              <w:ind w:firstLine="471" w:firstLineChars="196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四、实践项目成果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#include &lt;stdio.h&gt;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#include &lt;stdlib.h&gt;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default" w:asciiTheme="majorEastAsia" w:hAnsiTheme="majorEastAsia" w:eastAsiaTheme="majorEastAsia"/>
                <w:sz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</w:rPr>
              <w:t>#define maxSize 100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typedef struct{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unsigned int weight;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unsigned int parent;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unsigned int lChild;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unsigned int rChild;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 Node, *HuffmanTree;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</w:rPr>
              <w:t>char C[100];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typedef char *HuffmanCode;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default" w:asciiTheme="majorEastAsia" w:hAnsiTheme="majorEastAsia" w:eastAsiaTheme="majorEastAsia"/>
                <w:sz w:val="24"/>
              </w:rPr>
              <w:t>//选取两个权值最小的结点s1,s2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void elect(HuffmanTree *huffmanTree, int n, int *s1, int *s2){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min</w:t>
            </w:r>
            <w:r>
              <w:rPr>
                <w:rFonts w:hint="default" w:asciiTheme="majorEastAsia" w:hAnsiTheme="majorEastAsia" w:eastAsiaTheme="majorEastAsia"/>
                <w:sz w:val="24"/>
              </w:rPr>
              <w:t xml:space="preserve"> = 0</w:t>
            </w:r>
            <w:r>
              <w:rPr>
                <w:rFonts w:hint="eastAsia" w:asciiTheme="majorEastAsia" w:hAnsiTheme="majorEastAsia" w:eastAsiaTheme="majorEastAsia"/>
                <w:sz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if((*huffmanTree)[i].weight &lt; (*huffmanTree)[min].weight){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*s1 = min;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 &amp;&amp; i != (*s1)){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if((*huffmanTree)[i].parent == 0 &amp;&amp; i != (*s1)){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if((*huffmanTree)[i].weight &lt; (*huffmanTree)[min].weight){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min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*s2 = min;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//创建哈夫曼树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void createHuffmanTree(HuffmanTree *huffmanTree, int w[], int 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m = 2 * n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s1</w:t>
            </w:r>
            <w:r>
              <w:rPr>
                <w:rFonts w:hint="default" w:asciiTheme="majorEastAsia" w:hAnsiTheme="majorEastAsia" w:eastAsiaTheme="majorEastAsia"/>
                <w:sz w:val="24"/>
              </w:rPr>
              <w:t>,s2,i</w:t>
            </w:r>
            <w:r>
              <w:rPr>
                <w:rFonts w:hint="eastAsia" w:asciiTheme="majorEastAsia" w:hAnsiTheme="majorEastAsia" w:eastAsiaTheme="majorEastAsia"/>
                <w:sz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*huffmanTree = (HuffmanTree)malloc((m + 1) * sizeof(Node));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(*huffmanTree)[i].weight = w[i];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(*huffmanTree)[i].lChild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(*huffmanTree)[i].parent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(*huffmanTree)[i].rChild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n + 1; i &lt;= m;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(*huffmanTree)[i].weight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(*huffmanTree)[i].lChild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(*huffmanTree)[i].parent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(*huffmanTree)[i].rChild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printf("HuffmanTree:\n");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n + 1; i &lt;= m;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elect(huffmanTree, i-1, &amp;s1, &amp;s2);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(*huffmanTree)[s1].parent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(*huffmanTree)[s2].parent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(*huffmanTree)[i].lChild = s1;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(*huffmanTree)[i].rChild = s2;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</w:t>
            </w:r>
            <w:r>
              <w:rPr>
                <w:rFonts w:hint="default" w:asciiTheme="majorEastAsia" w:hAnsiTheme="majorEastAsia" w:eastAsiaTheme="majorEastAsia"/>
                <w:sz w:val="24"/>
              </w:rPr>
              <w:t xml:space="preserve">    </w:t>
            </w:r>
            <w:r>
              <w:rPr>
                <w:rFonts w:hint="eastAsia" w:asciiTheme="majorEastAsia" w:hAnsiTheme="majorEastAsia" w:eastAsiaTheme="majorEastAsia"/>
                <w:sz w:val="24"/>
              </w:rPr>
              <w:t>(*huffmanTree)[i].weight=(*huffmanTree)[s1].weight+(*huffmanTree)[s2].weight;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printf("%d (%d, %d)\n", (*huffmanTree)[i].weight, (*huffmanTree)[s1].weight, (*huffmanTree)[s2].weight);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//逆向求每个叶子结点对应的哈夫曼编码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void creat</w:t>
            </w:r>
            <w:r>
              <w:rPr>
                <w:rFonts w:hint="default" w:asciiTheme="majorEastAsia" w:hAnsiTheme="majorEastAsia" w:eastAsiaTheme="majorEastAsia"/>
                <w:sz w:val="24"/>
              </w:rPr>
              <w:t>e</w:t>
            </w:r>
            <w:r>
              <w:rPr>
                <w:rFonts w:hint="eastAsia" w:asciiTheme="majorEastAsia" w:hAnsiTheme="majorEastAsia" w:eastAsiaTheme="majorEastAsia"/>
                <w:sz w:val="24"/>
              </w:rPr>
              <w:t>HuffmanCode(HuffmanTree *huffmanTree, HuffmanCode *huffmanCode, int n){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i</w:t>
            </w:r>
            <w:r>
              <w:rPr>
                <w:rFonts w:hint="default" w:asciiTheme="majorEastAsia" w:hAnsiTheme="majorEastAsia" w:eastAsiaTheme="majorEastAsia"/>
                <w:sz w:val="24"/>
              </w:rPr>
              <w:t>,start,p</w:t>
            </w:r>
            <w:r>
              <w:rPr>
                <w:rFonts w:hint="eastAsia" w:asciiTheme="majorEastAsia" w:hAnsiTheme="majorEastAsia" w:eastAsiaTheme="majorEastAsia"/>
                <w:sz w:val="24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unsigned int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huffmanCode=(HuffmanCode *)malloc((n+1) * sizeof(char *));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char *cd = (char *)malloc(n * sizeof(char));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cd[n-1] = '\0';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start = n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for(c=i, p=(*huffmanTree)[i].parent;p!=0;c=p,p=(*huffmanTree)[p].parent){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if( (*huffmanTree)[p].lChild == c){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cd[--start] = '0';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    cd[--start] = '1';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huffmanCode[i] = (char *)malloc((n - start) * sizeof(char));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strcpy(huffmanCode[i], &amp;cd[start]);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free(cd);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 = 1; i &lt;= 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printf("%c  %d 的哈夫曼编码是 %s\n", C[i],(*huffmanTree)[i].weight, huffmanCode[i]);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printf("\n");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int main(int argc, char *argv[])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HuffmanTree 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HuffmanCode HC;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int *w,i,n,weight;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char string[maxSize];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printf("任意输入字符串："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scanf("%s",string);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printf("n = "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scanf("%d",&amp;n);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960" w:firstLineChars="4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for (i=1; i&lt;=n;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C[i]=string[i-1];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w=(int *)malloc((n+1)*sizeof(int));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printf("输入这%d个元素的权值:\n",n);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for(i=1; i&lt;=n; 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printf("%c: ",string[i-1]);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fflush(stdin);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scanf("%d",&amp;weight);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    w[i]=weight;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createHuffmanTree(&amp;HT, w, 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createHuffmanCode(&amp;HT,&amp;HC,n);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return 0;</w:t>
            </w:r>
          </w:p>
          <w:p>
            <w:pPr>
              <w:spacing w:before="156" w:beforeLines="50" w:after="156" w:afterLines="50" w:line="360" w:lineRule="auto"/>
              <w:rPr>
                <w:rFonts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5" w:hRule="atLeast"/>
          <w:jc w:val="center"/>
        </w:trPr>
        <w:tc>
          <w:tcPr>
            <w:tcW w:w="8926" w:type="dxa"/>
            <w:gridSpan w:val="2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before="156" w:beforeLines="50" w:after="156" w:afterLines="50" w:line="360" w:lineRule="auto"/>
              <w:ind w:firstLine="360" w:firstLineChars="150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五、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教师</w:t>
            </w:r>
            <w:r>
              <w:rPr>
                <w:rFonts w:hint="eastAsia" w:asciiTheme="majorEastAsia" w:hAnsiTheme="majorEastAsia" w:eastAsiaTheme="majorEastAsia"/>
                <w:b/>
                <w:sz w:val="24"/>
              </w:rPr>
              <w:t>评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语</w:t>
            </w:r>
          </w:p>
          <w:p>
            <w:pPr>
              <w:spacing w:before="156" w:beforeLines="50" w:after="156" w:afterLines="50" w:line="360" w:lineRule="auto"/>
              <w:rPr>
                <w:rFonts w:asciiTheme="majorEastAsia" w:hAnsiTheme="majorEastAsia" w:eastAsiaTheme="majorEastAsia"/>
                <w:b/>
                <w:sz w:val="24"/>
              </w:rPr>
            </w:pPr>
            <w:bookmarkStart w:id="0" w:name="_GoBack"/>
            <w:bookmarkEnd w:id="0"/>
          </w:p>
          <w:p>
            <w:pPr>
              <w:spacing w:before="156" w:beforeLines="50" w:after="156" w:afterLines="50" w:line="360" w:lineRule="auto"/>
              <w:ind w:firstLine="721" w:firstLineChars="300"/>
              <w:rPr>
                <w:rFonts w:asciiTheme="majorEastAsia" w:hAnsiTheme="majorEastAsia" w:eastAsiaTheme="majorEastAsia"/>
                <w:b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</w:rPr>
              <w:t xml:space="preserve">报告成绩：                             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教师</w:t>
            </w:r>
            <w:r>
              <w:rPr>
                <w:rFonts w:hint="eastAsia" w:asciiTheme="majorEastAsia" w:hAnsiTheme="majorEastAsia" w:eastAsiaTheme="majorEastAsia"/>
                <w:b/>
                <w:sz w:val="24"/>
              </w:rPr>
              <w:t>签</w:t>
            </w:r>
            <w:r>
              <w:rPr>
                <w:rFonts w:asciiTheme="majorEastAsia" w:hAnsiTheme="majorEastAsia" w:eastAsiaTheme="majorEastAsia"/>
                <w:b/>
                <w:sz w:val="24"/>
              </w:rPr>
              <w:t>字</w:t>
            </w:r>
            <w:r>
              <w:rPr>
                <w:rFonts w:hint="eastAsia" w:asciiTheme="majorEastAsia" w:hAnsiTheme="majorEastAsia" w:eastAsiaTheme="majorEastAsia"/>
                <w:b/>
                <w:sz w:val="24"/>
              </w:rPr>
              <w:t>：</w:t>
            </w:r>
          </w:p>
        </w:tc>
      </w:tr>
    </w:tbl>
    <w:p>
      <w:pPr>
        <w:spacing w:line="32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 CYR">
    <w:altName w:val="苹方-简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02E78"/>
    <w:multiLevelType w:val="singleLevel"/>
    <w:tmpl w:val="5D102E78"/>
    <w:lvl w:ilvl="0" w:tentative="0">
      <w:start w:val="2"/>
      <w:numFmt w:val="chineseCounting"/>
      <w:suff w:val="nothing"/>
      <w:lvlText w:val="（%1）"/>
      <w:lvlJc w:val="left"/>
    </w:lvl>
  </w:abstractNum>
  <w:abstractNum w:abstractNumId="1">
    <w:nsid w:val="5D103EAD"/>
    <w:multiLevelType w:val="singleLevel"/>
    <w:tmpl w:val="5D103EA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13A2F"/>
    <w:rsid w:val="000A7CC9"/>
    <w:rsid w:val="000B6CD7"/>
    <w:rsid w:val="000E0C2C"/>
    <w:rsid w:val="001E4336"/>
    <w:rsid w:val="00346991"/>
    <w:rsid w:val="00434ACA"/>
    <w:rsid w:val="00495753"/>
    <w:rsid w:val="00567E54"/>
    <w:rsid w:val="006C5619"/>
    <w:rsid w:val="006E7EAD"/>
    <w:rsid w:val="0083687C"/>
    <w:rsid w:val="00870E49"/>
    <w:rsid w:val="00887644"/>
    <w:rsid w:val="008F2909"/>
    <w:rsid w:val="00CF7712"/>
    <w:rsid w:val="00D92C47"/>
    <w:rsid w:val="00E348BB"/>
    <w:rsid w:val="00E73889"/>
    <w:rsid w:val="00F43106"/>
    <w:rsid w:val="00F4792B"/>
    <w:rsid w:val="00F86EC4"/>
    <w:rsid w:val="01813C0E"/>
    <w:rsid w:val="026470C8"/>
    <w:rsid w:val="04E20DEC"/>
    <w:rsid w:val="055F7E75"/>
    <w:rsid w:val="05E54DB7"/>
    <w:rsid w:val="060A0523"/>
    <w:rsid w:val="0614232F"/>
    <w:rsid w:val="07EB7987"/>
    <w:rsid w:val="08F13A2F"/>
    <w:rsid w:val="0C3F13BD"/>
    <w:rsid w:val="0DD31FF0"/>
    <w:rsid w:val="0EEA469D"/>
    <w:rsid w:val="0EFE3AB9"/>
    <w:rsid w:val="0F7F2636"/>
    <w:rsid w:val="0FBA5AA6"/>
    <w:rsid w:val="11193FCF"/>
    <w:rsid w:val="124308C4"/>
    <w:rsid w:val="150258A1"/>
    <w:rsid w:val="157B304D"/>
    <w:rsid w:val="15C9085E"/>
    <w:rsid w:val="18F859B4"/>
    <w:rsid w:val="19481E31"/>
    <w:rsid w:val="1A303C01"/>
    <w:rsid w:val="1C3C0FD9"/>
    <w:rsid w:val="24265059"/>
    <w:rsid w:val="276E06BF"/>
    <w:rsid w:val="2C5E5D6B"/>
    <w:rsid w:val="2E344733"/>
    <w:rsid w:val="2FF842A2"/>
    <w:rsid w:val="309323E2"/>
    <w:rsid w:val="33B10DB9"/>
    <w:rsid w:val="33E2111B"/>
    <w:rsid w:val="39713B21"/>
    <w:rsid w:val="3E0C680E"/>
    <w:rsid w:val="40247BCC"/>
    <w:rsid w:val="43684A7A"/>
    <w:rsid w:val="43895B3F"/>
    <w:rsid w:val="441C76B7"/>
    <w:rsid w:val="44A314F9"/>
    <w:rsid w:val="45E01C1B"/>
    <w:rsid w:val="464657FF"/>
    <w:rsid w:val="46A75552"/>
    <w:rsid w:val="486C2C2A"/>
    <w:rsid w:val="52E25A13"/>
    <w:rsid w:val="56F20D34"/>
    <w:rsid w:val="5ABC7E10"/>
    <w:rsid w:val="5AEA0DED"/>
    <w:rsid w:val="5BD40BD9"/>
    <w:rsid w:val="5F424A72"/>
    <w:rsid w:val="622B7AC3"/>
    <w:rsid w:val="623B072A"/>
    <w:rsid w:val="63C2646B"/>
    <w:rsid w:val="676D3DB5"/>
    <w:rsid w:val="6A191042"/>
    <w:rsid w:val="6A686FC3"/>
    <w:rsid w:val="6A7D1001"/>
    <w:rsid w:val="6BDC2914"/>
    <w:rsid w:val="6D535020"/>
    <w:rsid w:val="6D8042E1"/>
    <w:rsid w:val="726166AD"/>
    <w:rsid w:val="730E6B84"/>
    <w:rsid w:val="74245B73"/>
    <w:rsid w:val="77A12749"/>
    <w:rsid w:val="78932C61"/>
    <w:rsid w:val="7A3E6D57"/>
    <w:rsid w:val="7C2753E2"/>
    <w:rsid w:val="7DA006A2"/>
    <w:rsid w:val="7DF428F3"/>
    <w:rsid w:val="7EDD7ABD"/>
    <w:rsid w:val="7EE4515C"/>
    <w:rsid w:val="7F99481A"/>
    <w:rsid w:val="BAFBA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xinyu/Library/Containers/com.kingsoft.wpsoffice.mac/Data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lenovo</Company>
  <Pages>4</Pages>
  <Words>92</Words>
  <Characters>527</Characters>
  <Lines>4</Lines>
  <Paragraphs>1</Paragraphs>
  <ScaleCrop>false</ScaleCrop>
  <LinksUpToDate>false</LinksUpToDate>
  <CharactersWithSpaces>618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2018-10-07T13:31:00Z</dcterms:created>
  <dc:creator>Administrator</dc:creator>
  <cp:lastModifiedBy>yexinyu</cp:lastModifiedBy>
  <dcterms:modified xsi:type="dcterms:W3CDTF">2019-06-25T13:51:39Z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